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51D946EF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>der Ruprecht-Karls-Universität</w:t>
      </w:r>
      <w:r w:rsidRPr="000E5041">
        <w:rPr>
          <w:rFonts w:ascii="Times New Roman" w:hAnsi="Times New Roman" w:cs="Times New Roman"/>
          <w:sz w:val="24"/>
          <w:szCs w:val="24"/>
        </w:rPr>
        <w:t xml:space="preserve"> Heidelberg </w:t>
      </w:r>
    </w:p>
    <w:p w14:paraId="1CFE49A5" w14:textId="7E559799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 03.06.2019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 xml:space="preserve">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C23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77777777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4D934ED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vorlesen.</w:t>
      </w:r>
    </w:p>
    <w:p w14:paraId="78EF76A2" w14:textId="3B00B336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36B04218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 Leiste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0ACA1E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54B31671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E5041"/>
    <w:rsid w:val="001C5659"/>
    <w:rsid w:val="00215472"/>
    <w:rsid w:val="00351AF2"/>
    <w:rsid w:val="003F53B7"/>
    <w:rsid w:val="004E7FB9"/>
    <w:rsid w:val="005114C9"/>
    <w:rsid w:val="005B4CEB"/>
    <w:rsid w:val="00643401"/>
    <w:rsid w:val="0065407A"/>
    <w:rsid w:val="00762FAA"/>
    <w:rsid w:val="009025CF"/>
    <w:rsid w:val="00917BA6"/>
    <w:rsid w:val="009C0A0C"/>
    <w:rsid w:val="00A94810"/>
    <w:rsid w:val="00B85A45"/>
    <w:rsid w:val="00B92D49"/>
    <w:rsid w:val="00C235F3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9802-2580-4028-AC41-14CCD4D6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8</cp:revision>
  <cp:lastPrinted>2019-08-09T14:29:00Z</cp:lastPrinted>
  <dcterms:created xsi:type="dcterms:W3CDTF">2019-07-12T00:57:00Z</dcterms:created>
  <dcterms:modified xsi:type="dcterms:W3CDTF">2019-08-12T23:13:00Z</dcterms:modified>
</cp:coreProperties>
</file>